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E7D0" w14:textId="33F833CB" w:rsidR="003D2740" w:rsidRPr="00860A46" w:rsidRDefault="000B1531" w:rsidP="003D2740">
      <w:pPr>
        <w:pStyle w:val="Delimitadorgrfico"/>
        <w:rPr>
          <w:rFonts w:asciiTheme="majorHAnsi" w:hAnsiTheme="majorHAnsi" w:cstheme="majorHAnsi"/>
        </w:rPr>
      </w:pPr>
      <w:r w:rsidRPr="00860A46">
        <w:rPr>
          <w:rFonts w:asciiTheme="majorHAnsi" w:hAnsiTheme="majorHAnsi" w:cstheme="majorHAnsi"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6281C6" wp14:editId="1730117D">
                <wp:simplePos x="0" y="0"/>
                <wp:positionH relativeFrom="column">
                  <wp:posOffset>-901521</wp:posOffset>
                </wp:positionH>
                <wp:positionV relativeFrom="paragraph">
                  <wp:posOffset>-457200</wp:posOffset>
                </wp:positionV>
                <wp:extent cx="2743200" cy="4172755"/>
                <wp:effectExtent l="0" t="0" r="0" b="5715"/>
                <wp:wrapNone/>
                <wp:docPr id="4" name="Rectángul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23201" id="Rectángulo 4" o:spid="_x0000_s1026" alt="&quot;&quot;" style="position:absolute;margin-left:-71pt;margin-top:-36pt;width:3in;height:32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" fillcolor="#2e308b [3204]" stroked="f" strokeweight="2pt">
                <v:fill color2="#27a3da [3205]" focus="100%" type="gradient"/>
              </v:rect>
            </w:pict>
          </mc:Fallback>
        </mc:AlternateContent>
      </w:r>
    </w:p>
    <w:p w14:paraId="62F22548" w14:textId="77777777" w:rsidR="00952F7D" w:rsidRPr="00860A46" w:rsidRDefault="00952F7D">
      <w:pPr>
        <w:rPr>
          <w:rFonts w:asciiTheme="majorHAnsi" w:hAnsiTheme="majorHAnsi" w:cstheme="majorHAnsi"/>
        </w:rPr>
      </w:pPr>
    </w:p>
    <w:p w14:paraId="7E8D1A03" w14:textId="39B7B460" w:rsidR="000B1531" w:rsidRPr="00860A46" w:rsidRDefault="000B1531">
      <w:pPr>
        <w:rPr>
          <w:rFonts w:asciiTheme="majorHAnsi" w:hAnsiTheme="majorHAnsi" w:cstheme="majorHAnsi"/>
        </w:rPr>
      </w:pPr>
    </w:p>
    <w:tbl>
      <w:tblPr>
        <w:tblStyle w:val="Tablaconcuadrcula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40"/>
      </w:tblGrid>
      <w:tr w:rsidR="009849F5" w:rsidRPr="00860A46" w14:paraId="5CC902D6" w14:textId="77777777" w:rsidTr="00D65FEC">
        <w:trPr>
          <w:trHeight w:val="1409"/>
        </w:trPr>
        <w:tc>
          <w:tcPr>
            <w:tcW w:w="9341" w:type="dxa"/>
          </w:tcPr>
          <w:p w14:paraId="4FE29536" w14:textId="53E7C072" w:rsidR="002E4FCD" w:rsidRPr="00860A46" w:rsidRDefault="00D65FEC">
            <w:pPr>
              <w:rPr>
                <w:rFonts w:asciiTheme="majorHAnsi" w:hAnsiTheme="majorHAnsi" w:cstheme="majorHAnsi"/>
              </w:rPr>
            </w:pPr>
            <w:r w:rsidRPr="00860A46">
              <w:rPr>
                <w:rFonts w:asciiTheme="majorHAnsi" w:hAnsiTheme="majorHAnsi" w:cstheme="majorHAnsi"/>
                <w:noProof/>
                <w:lang w:bidi="es-ES"/>
              </w:rPr>
              <w:drawing>
                <wp:anchor distT="0" distB="0" distL="114300" distR="114300" simplePos="0" relativeHeight="251666432" behindDoc="0" locked="0" layoutInCell="1" allowOverlap="1" wp14:anchorId="33F82D75" wp14:editId="00382524">
                  <wp:simplePos x="0" y="0"/>
                  <wp:positionH relativeFrom="column">
                    <wp:posOffset>4574540</wp:posOffset>
                  </wp:positionH>
                  <wp:positionV relativeFrom="paragraph">
                    <wp:posOffset>-467995</wp:posOffset>
                  </wp:positionV>
                  <wp:extent cx="1329690" cy="817245"/>
                  <wp:effectExtent l="0" t="0" r="3810" b="190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2DB8B9" w14:textId="00417455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0FC04405" w14:textId="0CAAFD4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78FFC7E2" w14:textId="6A1897B9" w:rsidR="002E4FCD" w:rsidRPr="00860A46" w:rsidRDefault="00D65FEC">
            <w:pPr>
              <w:rPr>
                <w:rFonts w:asciiTheme="majorHAnsi" w:hAnsiTheme="majorHAnsi" w:cstheme="majorHAnsi"/>
              </w:rPr>
            </w:pPr>
            <w:r w:rsidRPr="00860A46">
              <w:rPr>
                <w:rFonts w:asciiTheme="majorHAnsi" w:hAnsiTheme="majorHAnsi" w:cstheme="majorHAnsi"/>
                <w:noProof/>
                <w:lang w:bidi="es-ES"/>
              </w:rPr>
              <w:drawing>
                <wp:anchor distT="0" distB="0" distL="114300" distR="114300" simplePos="0" relativeHeight="251665408" behindDoc="0" locked="0" layoutInCell="1" allowOverlap="1" wp14:anchorId="72161B71" wp14:editId="0277A98F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10160</wp:posOffset>
                  </wp:positionV>
                  <wp:extent cx="3998595" cy="3998595"/>
                  <wp:effectExtent l="247650" t="247650" r="249555" b="24955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595" cy="399859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1905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75C23E" w14:textId="7777777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299D996F" w14:textId="7777777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026D6F3C" w14:textId="7777777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305F891C" w14:textId="7777777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32287206" w14:textId="7777777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40E30841" w14:textId="7777777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52D822F8" w14:textId="7777777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6418E5CE" w14:textId="52D2171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4C769230" w14:textId="2081204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14C00EA6" w14:textId="26FEBB64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1567B0F0" w14:textId="45FBB736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64B06C28" w14:textId="5F3216B1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1F9D6E2D" w14:textId="75988112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769C8FBD" w14:textId="6F433DC5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01A58F01" w14:textId="476BC426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0C50B4C9" w14:textId="0F342CD5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5FA8A87D" w14:textId="6454BDB1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21FE19ED" w14:textId="2C355EC8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1681F5A7" w14:textId="12B9B6BA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79A3B3BE" w14:textId="18336661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06EB4F83" w14:textId="0C5617E1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5DDECA8F" w14:textId="6A120DA1" w:rsidR="002E4FCD" w:rsidRPr="00860A46" w:rsidRDefault="002E4FCD" w:rsidP="00860A46">
            <w:pPr>
              <w:rPr>
                <w:rFonts w:asciiTheme="majorHAnsi" w:hAnsiTheme="majorHAnsi" w:cstheme="majorHAnsi"/>
                <w:b/>
                <w:bCs/>
                <w:color w:val="2E308B" w:themeColor="accent1"/>
                <w:sz w:val="44"/>
                <w:szCs w:val="44"/>
              </w:rPr>
            </w:pPr>
            <w:r w:rsidRPr="00860A46">
              <w:rPr>
                <w:rFonts w:asciiTheme="majorHAnsi" w:hAnsiTheme="majorHAnsi" w:cstheme="majorHAnsi"/>
                <w:b/>
                <w:bCs/>
                <w:color w:val="2E308B" w:themeColor="accent1"/>
                <w:sz w:val="44"/>
                <w:szCs w:val="44"/>
              </w:rPr>
              <w:t>ESPECIFICACIÓN DE</w:t>
            </w:r>
          </w:p>
          <w:p w14:paraId="51A1D5F2" w14:textId="003C4243" w:rsidR="002E4FCD" w:rsidRPr="00860A46" w:rsidRDefault="002E4FCD" w:rsidP="00860A46">
            <w:pPr>
              <w:rPr>
                <w:rFonts w:asciiTheme="majorHAnsi" w:hAnsiTheme="majorHAnsi" w:cstheme="majorHAnsi"/>
                <w:b/>
                <w:bCs/>
                <w:color w:val="2E308B" w:themeColor="accent1"/>
                <w:sz w:val="88"/>
                <w:szCs w:val="88"/>
              </w:rPr>
            </w:pPr>
            <w:r w:rsidRPr="00860A46">
              <w:rPr>
                <w:rFonts w:asciiTheme="majorHAnsi" w:hAnsiTheme="majorHAnsi" w:cstheme="majorHAnsi"/>
                <w:b/>
                <w:bCs/>
                <w:color w:val="2E308B" w:themeColor="accent1"/>
                <w:sz w:val="88"/>
                <w:szCs w:val="88"/>
              </w:rPr>
              <w:t>REQUISITOS DEL</w:t>
            </w:r>
          </w:p>
          <w:p w14:paraId="22C6B38C" w14:textId="4C8192E9" w:rsidR="002E4FCD" w:rsidRPr="00860A46" w:rsidRDefault="002E4FCD" w:rsidP="00860A46">
            <w:pPr>
              <w:rPr>
                <w:rFonts w:asciiTheme="majorHAnsi" w:hAnsiTheme="majorHAnsi" w:cstheme="majorHAnsi"/>
                <w:b/>
                <w:bCs/>
                <w:color w:val="2E308B" w:themeColor="accent1"/>
                <w:sz w:val="88"/>
                <w:szCs w:val="88"/>
              </w:rPr>
            </w:pPr>
            <w:r w:rsidRPr="00860A46">
              <w:rPr>
                <w:rFonts w:asciiTheme="majorHAnsi" w:hAnsiTheme="majorHAnsi" w:cstheme="majorHAnsi"/>
                <w:b/>
                <w:bCs/>
                <w:color w:val="2E308B" w:themeColor="accent1"/>
                <w:sz w:val="88"/>
                <w:szCs w:val="88"/>
              </w:rPr>
              <w:t>SISTEMA</w:t>
            </w:r>
          </w:p>
          <w:p w14:paraId="21EDE2CB" w14:textId="3E2239AC" w:rsidR="00D65FEC" w:rsidRPr="00860A46" w:rsidRDefault="00D65FEC" w:rsidP="00D65FEC">
            <w:pPr>
              <w:rPr>
                <w:rFonts w:asciiTheme="majorHAnsi" w:hAnsiTheme="majorHAnsi" w:cstheme="majorHAnsi"/>
              </w:rPr>
            </w:pPr>
          </w:p>
          <w:p w14:paraId="7411C6B7" w14:textId="69013E6F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1E824000" w14:textId="210441AD" w:rsidR="00D65FEC" w:rsidRPr="00860A46" w:rsidRDefault="00D65FEC" w:rsidP="00D65FEC">
            <w:pPr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</w:pPr>
            <w:r w:rsidRPr="00860A46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>CLÍNICA LÓPEZ MUMPAO</w:t>
            </w:r>
          </w:p>
          <w:p w14:paraId="3B58578D" w14:textId="5ABC9265" w:rsidR="00D65FEC" w:rsidRPr="00860A46" w:rsidRDefault="00D65FEC" w:rsidP="00D65FEC">
            <w:pPr>
              <w:jc w:val="right"/>
              <w:rPr>
                <w:rFonts w:asciiTheme="majorHAnsi" w:hAnsiTheme="majorHAnsi" w:cstheme="majorHAnsi"/>
                <w:sz w:val="36"/>
                <w:szCs w:val="32"/>
              </w:rPr>
            </w:pPr>
          </w:p>
          <w:p w14:paraId="0F490795" w14:textId="7FB49F44" w:rsidR="00D65FEC" w:rsidRPr="00860A46" w:rsidRDefault="00D65FEC" w:rsidP="00D65FEC">
            <w:pPr>
              <w:jc w:val="right"/>
              <w:rPr>
                <w:rFonts w:asciiTheme="majorHAnsi" w:hAnsiTheme="majorHAnsi" w:cstheme="majorHAnsi"/>
                <w:sz w:val="36"/>
                <w:szCs w:val="32"/>
              </w:rPr>
            </w:pPr>
          </w:p>
          <w:p w14:paraId="4F4EE020" w14:textId="77777777" w:rsidR="00D65FEC" w:rsidRPr="00860A46" w:rsidRDefault="00D65FEC" w:rsidP="00D65FEC">
            <w:pPr>
              <w:jc w:val="right"/>
              <w:rPr>
                <w:rFonts w:asciiTheme="majorHAnsi" w:hAnsiTheme="majorHAnsi" w:cstheme="majorHAnsi"/>
                <w:sz w:val="36"/>
                <w:szCs w:val="32"/>
              </w:rPr>
            </w:pPr>
          </w:p>
          <w:p w14:paraId="3FD1379C" w14:textId="608DED30" w:rsidR="00D65FEC" w:rsidRPr="00860A46" w:rsidRDefault="00D65FEC" w:rsidP="00860A46">
            <w:pPr>
              <w:rPr>
                <w:rFonts w:asciiTheme="majorHAnsi" w:hAnsiTheme="majorHAnsi" w:cstheme="majorHAnsi"/>
                <w:b/>
                <w:bCs/>
                <w:color w:val="2E308B" w:themeColor="accent1"/>
              </w:rPr>
            </w:pPr>
            <w:r w:rsidRPr="00860A46">
              <w:rPr>
                <w:rFonts w:asciiTheme="majorHAnsi" w:hAnsiTheme="majorHAnsi" w:cstheme="majorHAnsi"/>
                <w:b/>
                <w:bCs/>
                <w:color w:val="2E308B" w:themeColor="accent1"/>
              </w:rPr>
              <w:t>PARTICIPANTES:</w:t>
            </w:r>
          </w:p>
          <w:p w14:paraId="72796C26" w14:textId="77777777" w:rsidR="00D65FEC" w:rsidRPr="00860A46" w:rsidRDefault="00D65FEC" w:rsidP="00D65FEC">
            <w:pPr>
              <w:rPr>
                <w:rFonts w:asciiTheme="majorHAnsi" w:hAnsiTheme="majorHAnsi" w:cstheme="majorHAnsi"/>
                <w:sz w:val="12"/>
                <w:szCs w:val="10"/>
              </w:rPr>
            </w:pPr>
          </w:p>
          <w:p w14:paraId="3D28743A" w14:textId="3E9CB6A1" w:rsidR="00D65FEC" w:rsidRPr="00860A46" w:rsidRDefault="00D65FEC" w:rsidP="00D65FEC">
            <w:pPr>
              <w:ind w:left="720"/>
              <w:rPr>
                <w:rFonts w:asciiTheme="majorHAnsi" w:hAnsiTheme="majorHAnsi" w:cstheme="majorHAnsi"/>
                <w:color w:val="000000" w:themeColor="text1"/>
                <w:sz w:val="24"/>
                <w:szCs w:val="22"/>
              </w:rPr>
            </w:pPr>
            <w:r w:rsidRPr="00860A46">
              <w:rPr>
                <w:rFonts w:asciiTheme="majorHAnsi" w:hAnsiTheme="majorHAnsi" w:cstheme="majorHAnsi"/>
                <w:color w:val="000000" w:themeColor="text1"/>
                <w:sz w:val="24"/>
                <w:szCs w:val="22"/>
              </w:rPr>
              <w:t>Barba Sigüenza, Jesús</w:t>
            </w:r>
          </w:p>
          <w:p w14:paraId="66F7EA93" w14:textId="77B32F39" w:rsidR="00D65FEC" w:rsidRPr="00860A46" w:rsidRDefault="00D65FEC" w:rsidP="00D65FEC">
            <w:pPr>
              <w:ind w:left="720"/>
              <w:rPr>
                <w:rFonts w:asciiTheme="majorHAnsi" w:hAnsiTheme="majorHAnsi" w:cstheme="majorHAnsi"/>
                <w:color w:val="000000" w:themeColor="text1"/>
                <w:sz w:val="24"/>
                <w:szCs w:val="22"/>
              </w:rPr>
            </w:pPr>
            <w:r w:rsidRPr="00860A46">
              <w:rPr>
                <w:rFonts w:asciiTheme="majorHAnsi" w:hAnsiTheme="majorHAnsi" w:cstheme="majorHAnsi"/>
                <w:color w:val="000000" w:themeColor="text1"/>
                <w:sz w:val="24"/>
                <w:szCs w:val="22"/>
              </w:rPr>
              <w:t>Hernández Quesada, Fernando</w:t>
            </w:r>
          </w:p>
          <w:p w14:paraId="7636E31C" w14:textId="6F6D4F9C" w:rsidR="00D65FEC" w:rsidRPr="00860A46" w:rsidRDefault="00D65FEC" w:rsidP="00D65FEC">
            <w:pPr>
              <w:ind w:left="720"/>
              <w:rPr>
                <w:rFonts w:asciiTheme="majorHAnsi" w:hAnsiTheme="majorHAnsi" w:cstheme="majorHAnsi"/>
                <w:color w:val="000000" w:themeColor="text1"/>
                <w:sz w:val="24"/>
                <w:szCs w:val="22"/>
              </w:rPr>
            </w:pPr>
            <w:r w:rsidRPr="00860A46">
              <w:rPr>
                <w:rFonts w:asciiTheme="majorHAnsi" w:hAnsiTheme="majorHAnsi" w:cstheme="majorHAnsi"/>
                <w:color w:val="000000" w:themeColor="text1"/>
                <w:sz w:val="24"/>
                <w:szCs w:val="22"/>
              </w:rPr>
              <w:t>Moguer Villalba, Manuel</w:t>
            </w:r>
          </w:p>
          <w:p w14:paraId="5F265838" w14:textId="77777777" w:rsidR="00860A46" w:rsidRPr="00860A46" w:rsidRDefault="00860A46" w:rsidP="00D65FEC">
            <w:pPr>
              <w:pStyle w:val="Ttulo1"/>
              <w:rPr>
                <w:rFonts w:cstheme="majorHAnsi"/>
              </w:rPr>
            </w:pPr>
          </w:p>
          <w:p w14:paraId="65747081" w14:textId="4F53DBDC" w:rsidR="002E4FCD" w:rsidRPr="00860A46" w:rsidRDefault="00D65FEC" w:rsidP="00860A46">
            <w:pPr>
              <w:rPr>
                <w:rFonts w:asciiTheme="majorHAnsi" w:hAnsiTheme="majorHAnsi" w:cstheme="majorHAnsi"/>
                <w:b/>
                <w:bCs/>
                <w:color w:val="2E308B" w:themeColor="accent1"/>
                <w:sz w:val="48"/>
                <w:szCs w:val="48"/>
              </w:rPr>
            </w:pPr>
            <w:r w:rsidRPr="00860A46">
              <w:rPr>
                <w:rFonts w:asciiTheme="majorHAnsi" w:hAnsiTheme="majorHAnsi" w:cstheme="majorHAnsi"/>
                <w:b/>
                <w:bCs/>
                <w:color w:val="2E308B" w:themeColor="accent1"/>
                <w:sz w:val="48"/>
                <w:szCs w:val="48"/>
              </w:rPr>
              <w:t>Lista de control de cambios</w:t>
            </w:r>
          </w:p>
          <w:p w14:paraId="5A122113" w14:textId="048BBC68" w:rsidR="00D65FEC" w:rsidRPr="00860A46" w:rsidRDefault="00D65FEC" w:rsidP="00D65FEC">
            <w:pPr>
              <w:rPr>
                <w:rFonts w:asciiTheme="majorHAnsi" w:hAnsiTheme="majorHAnsi" w:cstheme="majorHAnsi"/>
              </w:rPr>
            </w:pPr>
          </w:p>
          <w:p w14:paraId="7FC7A7D6" w14:textId="77777777" w:rsidR="00D65FEC" w:rsidRPr="00860A46" w:rsidRDefault="00D65FEC" w:rsidP="00D65FEC">
            <w:pPr>
              <w:rPr>
                <w:rFonts w:asciiTheme="majorHAnsi" w:hAnsiTheme="majorHAnsi" w:cstheme="majorHAnsi"/>
              </w:rPr>
            </w:pPr>
          </w:p>
          <w:p w14:paraId="6F6047AD" w14:textId="5BAAA936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3D2A7614" w14:textId="2100A19A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30445D99" w14:textId="49C78974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06F0FCF0" w14:textId="662435D6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16324ADB" w14:textId="226E6D8E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016DAAB2" w14:textId="673A146D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3A2E886B" w14:textId="2634489D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3ED27D69" w14:textId="2C21FED6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2F3A1B7B" w14:textId="633CF8F3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3527761E" w14:textId="45EB2FB2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6A918E7D" w14:textId="6D142E8B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3A4A823B" w14:textId="5772F576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703F9C83" w14:textId="536435F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46771F9E" w14:textId="6304D6E6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3CECC90F" w14:textId="7777777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6F4DEF26" w14:textId="77777777" w:rsidR="002E4FCD" w:rsidRPr="00860A46" w:rsidRDefault="002E4FCD">
            <w:pPr>
              <w:rPr>
                <w:rFonts w:asciiTheme="majorHAnsi" w:hAnsiTheme="majorHAnsi" w:cstheme="majorHAnsi"/>
              </w:rPr>
            </w:pPr>
          </w:p>
          <w:p w14:paraId="062BE3A6" w14:textId="7CCEBD1D" w:rsidR="009849F5" w:rsidRPr="00860A46" w:rsidRDefault="009849F5">
            <w:pPr>
              <w:rPr>
                <w:rFonts w:asciiTheme="majorHAnsi" w:hAnsiTheme="majorHAnsi" w:cstheme="majorHAnsi"/>
              </w:rPr>
            </w:pPr>
          </w:p>
        </w:tc>
      </w:tr>
    </w:tbl>
    <w:p w14:paraId="253CF7CE" w14:textId="77777777" w:rsidR="00B44DA6" w:rsidRPr="00860A46" w:rsidRDefault="00B44DA6">
      <w:pPr>
        <w:rPr>
          <w:rFonts w:asciiTheme="majorHAnsi" w:hAnsiTheme="majorHAnsi" w:cstheme="majorHAnsi"/>
        </w:rPr>
      </w:pPr>
    </w:p>
    <w:p w14:paraId="538399C2" w14:textId="77777777" w:rsidR="00B44DA6" w:rsidRPr="00860A46" w:rsidRDefault="00B44DA6">
      <w:pPr>
        <w:rPr>
          <w:rFonts w:asciiTheme="majorHAnsi" w:hAnsiTheme="majorHAnsi" w:cstheme="majorHAnsi"/>
        </w:rPr>
      </w:pPr>
    </w:p>
    <w:p w14:paraId="567075C2" w14:textId="1B150D70" w:rsidR="00B00B42" w:rsidRPr="00860A46" w:rsidRDefault="00B00B42">
      <w:pPr>
        <w:rPr>
          <w:rFonts w:asciiTheme="majorHAnsi" w:hAnsiTheme="majorHAnsi" w:cstheme="majorHAnsi"/>
        </w:rPr>
      </w:pPr>
    </w:p>
    <w:p w14:paraId="11B144E7" w14:textId="58AD02C5" w:rsidR="00860A46" w:rsidRPr="00860A46" w:rsidRDefault="00860A46">
      <w:pPr>
        <w:rPr>
          <w:rFonts w:asciiTheme="majorHAnsi" w:hAnsiTheme="majorHAnsi" w:cstheme="majorHAnsi"/>
        </w:rPr>
      </w:pPr>
    </w:p>
    <w:p w14:paraId="005029E5" w14:textId="1E63E001" w:rsidR="00860A46" w:rsidRPr="00860A46" w:rsidRDefault="00860A46">
      <w:pPr>
        <w:rPr>
          <w:rFonts w:asciiTheme="majorHAnsi" w:hAnsiTheme="majorHAnsi" w:cstheme="majorHAnsi"/>
        </w:rPr>
      </w:pPr>
    </w:p>
    <w:p w14:paraId="78954779" w14:textId="11E3F5A1" w:rsidR="00860A46" w:rsidRPr="00860A46" w:rsidRDefault="00860A46">
      <w:pPr>
        <w:rPr>
          <w:rFonts w:asciiTheme="majorHAnsi" w:hAnsiTheme="majorHAnsi" w:cstheme="majorHAnsi"/>
        </w:rPr>
      </w:pPr>
    </w:p>
    <w:p w14:paraId="7152E0F3" w14:textId="138CC4B7" w:rsidR="00860A46" w:rsidRPr="00860A46" w:rsidRDefault="00860A46">
      <w:pPr>
        <w:rPr>
          <w:rFonts w:asciiTheme="majorHAnsi" w:hAnsiTheme="majorHAnsi" w:cstheme="majorHAnsi"/>
        </w:rPr>
      </w:pPr>
    </w:p>
    <w:p w14:paraId="1A634C77" w14:textId="6E793C9B" w:rsidR="00860A46" w:rsidRPr="00860A46" w:rsidRDefault="00860A46">
      <w:pPr>
        <w:rPr>
          <w:rFonts w:asciiTheme="majorHAnsi" w:hAnsiTheme="majorHAnsi" w:cstheme="majorHAnsi"/>
        </w:rPr>
      </w:pPr>
    </w:p>
    <w:p w14:paraId="3C16FC2C" w14:textId="58D4F32F" w:rsidR="00860A46" w:rsidRPr="00860A46" w:rsidRDefault="00860A46">
      <w:pPr>
        <w:rPr>
          <w:rFonts w:asciiTheme="majorHAnsi" w:hAnsiTheme="majorHAnsi" w:cstheme="majorHAnsi"/>
        </w:rPr>
      </w:pPr>
    </w:p>
    <w:p w14:paraId="7C822BAF" w14:textId="28D2E212" w:rsidR="00860A46" w:rsidRPr="00860A46" w:rsidRDefault="00860A46">
      <w:pPr>
        <w:rPr>
          <w:rFonts w:asciiTheme="majorHAnsi" w:hAnsiTheme="majorHAnsi" w:cstheme="majorHAnsi"/>
        </w:rPr>
      </w:pPr>
    </w:p>
    <w:p w14:paraId="3D378C01" w14:textId="1702D670" w:rsidR="00860A46" w:rsidRPr="00860A46" w:rsidRDefault="00860A46">
      <w:pPr>
        <w:rPr>
          <w:rFonts w:asciiTheme="majorHAnsi" w:hAnsiTheme="majorHAnsi" w:cstheme="majorHAnsi"/>
        </w:rPr>
      </w:pPr>
    </w:p>
    <w:p w14:paraId="62E93285" w14:textId="2743FC1F" w:rsidR="00860A46" w:rsidRPr="00860A46" w:rsidRDefault="00860A46">
      <w:pPr>
        <w:rPr>
          <w:rFonts w:asciiTheme="majorHAnsi" w:hAnsiTheme="majorHAnsi" w:cstheme="majorHAnsi"/>
        </w:rPr>
      </w:pPr>
    </w:p>
    <w:p w14:paraId="762C0900" w14:textId="126239BE" w:rsidR="00860A46" w:rsidRPr="00860A46" w:rsidRDefault="00860A46">
      <w:pPr>
        <w:rPr>
          <w:rFonts w:asciiTheme="majorHAnsi" w:hAnsiTheme="majorHAnsi" w:cstheme="majorHAnsi"/>
        </w:rPr>
      </w:pPr>
    </w:p>
    <w:p w14:paraId="5D4DE17F" w14:textId="0FD0BD2D" w:rsidR="00860A46" w:rsidRPr="00860A46" w:rsidRDefault="00860A46">
      <w:pPr>
        <w:rPr>
          <w:rFonts w:asciiTheme="majorHAnsi" w:hAnsiTheme="majorHAnsi" w:cstheme="majorHAnsi"/>
        </w:rPr>
      </w:pPr>
    </w:p>
    <w:p w14:paraId="55F61A5F" w14:textId="5D5EA319" w:rsidR="00860A46" w:rsidRPr="00860A46" w:rsidRDefault="00860A46">
      <w:pPr>
        <w:rPr>
          <w:rFonts w:asciiTheme="majorHAnsi" w:hAnsiTheme="majorHAnsi" w:cstheme="majorHAnsi"/>
        </w:rPr>
      </w:pPr>
    </w:p>
    <w:p w14:paraId="12A3E833" w14:textId="350FB881" w:rsidR="00860A46" w:rsidRPr="00860A46" w:rsidRDefault="00860A46">
      <w:pPr>
        <w:rPr>
          <w:rFonts w:asciiTheme="majorHAnsi" w:hAnsiTheme="majorHAnsi" w:cstheme="majorHAnsi"/>
        </w:rPr>
      </w:pPr>
    </w:p>
    <w:p w14:paraId="37260DBF" w14:textId="49EA2CE8" w:rsidR="00860A46" w:rsidRPr="00860A46" w:rsidRDefault="00860A46">
      <w:pPr>
        <w:rPr>
          <w:rFonts w:asciiTheme="majorHAnsi" w:hAnsiTheme="majorHAnsi" w:cstheme="majorHAnsi"/>
        </w:rPr>
      </w:pPr>
    </w:p>
    <w:p w14:paraId="37C995ED" w14:textId="4B89702D" w:rsidR="00860A46" w:rsidRPr="00860A46" w:rsidRDefault="00860A46">
      <w:pPr>
        <w:rPr>
          <w:rFonts w:asciiTheme="majorHAnsi" w:hAnsiTheme="majorHAnsi" w:cstheme="majorHAnsi"/>
        </w:rPr>
      </w:pPr>
    </w:p>
    <w:p w14:paraId="72A14855" w14:textId="3060EADA" w:rsidR="00860A46" w:rsidRPr="00860A46" w:rsidRDefault="00860A46">
      <w:pPr>
        <w:rPr>
          <w:rFonts w:asciiTheme="majorHAnsi" w:hAnsiTheme="majorHAnsi" w:cstheme="majorHAnsi"/>
        </w:rPr>
      </w:pPr>
    </w:p>
    <w:p w14:paraId="111E7E59" w14:textId="59E1C4F1" w:rsidR="00860A46" w:rsidRPr="00860A46" w:rsidRDefault="00860A46">
      <w:pPr>
        <w:rPr>
          <w:rFonts w:asciiTheme="majorHAnsi" w:hAnsiTheme="majorHAnsi" w:cstheme="majorHAnsi"/>
        </w:rPr>
      </w:pPr>
    </w:p>
    <w:p w14:paraId="454D3CA0" w14:textId="3F1B8F41" w:rsidR="00860A46" w:rsidRPr="00860A46" w:rsidRDefault="00860A46">
      <w:pPr>
        <w:rPr>
          <w:rFonts w:asciiTheme="majorHAnsi" w:hAnsiTheme="majorHAnsi" w:cstheme="majorHAnsi"/>
        </w:rPr>
      </w:pPr>
    </w:p>
    <w:p w14:paraId="1F53953F" w14:textId="64914330" w:rsidR="00860A46" w:rsidRPr="00860A46" w:rsidRDefault="00860A46">
      <w:pPr>
        <w:rPr>
          <w:rFonts w:asciiTheme="majorHAnsi" w:hAnsiTheme="majorHAnsi" w:cstheme="majorHAnsi"/>
        </w:rPr>
      </w:pPr>
    </w:p>
    <w:p w14:paraId="33CB7635" w14:textId="1F82AD11" w:rsidR="00860A46" w:rsidRPr="00860A46" w:rsidRDefault="00860A46">
      <w:pPr>
        <w:rPr>
          <w:rFonts w:asciiTheme="majorHAnsi" w:hAnsiTheme="majorHAnsi" w:cstheme="majorHAnsi"/>
        </w:rPr>
      </w:pPr>
    </w:p>
    <w:p w14:paraId="73362889" w14:textId="7FBDF4EB" w:rsidR="00860A46" w:rsidRPr="00860A46" w:rsidRDefault="00860A46">
      <w:pPr>
        <w:rPr>
          <w:rFonts w:asciiTheme="majorHAnsi" w:hAnsiTheme="majorHAnsi" w:cstheme="majorHAnsi"/>
        </w:rPr>
      </w:pPr>
    </w:p>
    <w:p w14:paraId="3569E3F7" w14:textId="3A5B59AA" w:rsidR="00860A46" w:rsidRPr="00860A46" w:rsidRDefault="00860A46">
      <w:pPr>
        <w:rPr>
          <w:rFonts w:asciiTheme="majorHAnsi" w:hAnsiTheme="majorHAnsi" w:cstheme="majorHAnsi"/>
        </w:rPr>
      </w:pPr>
    </w:p>
    <w:p w14:paraId="60479EA3" w14:textId="77777777" w:rsidR="00860A46" w:rsidRPr="00860A46" w:rsidRDefault="00860A46" w:rsidP="00860A46">
      <w:pPr>
        <w:rPr>
          <w:rFonts w:asciiTheme="majorHAnsi" w:hAnsiTheme="majorHAnsi" w:cstheme="majorHAnsi"/>
          <w:b/>
          <w:sz w:val="48"/>
          <w:szCs w:val="48"/>
        </w:rPr>
      </w:pPr>
      <w:r w:rsidRPr="00860A46">
        <w:rPr>
          <w:rFonts w:asciiTheme="majorHAnsi" w:hAnsiTheme="majorHAnsi" w:cstheme="majorHAnsi"/>
          <w:b/>
          <w:sz w:val="48"/>
          <w:szCs w:val="48"/>
        </w:rPr>
        <w:t>ÍNDICE DE CONTENIDOS</w:t>
      </w:r>
    </w:p>
    <w:p w14:paraId="7523D28B" w14:textId="77777777" w:rsidR="00860A46" w:rsidRPr="00860A46" w:rsidRDefault="00860A46" w:rsidP="00860A46">
      <w:pPr>
        <w:rPr>
          <w:rFonts w:asciiTheme="majorHAnsi" w:hAnsiTheme="majorHAnsi" w:cstheme="majorHAnsi"/>
          <w:b/>
          <w:sz w:val="40"/>
        </w:rPr>
      </w:pPr>
      <w:r w:rsidRPr="00860A46">
        <w:rPr>
          <w:rFonts w:asciiTheme="majorHAnsi" w:hAnsiTheme="majorHAnsi" w:cstheme="majorHAnsi"/>
          <w:b/>
          <w:noProof/>
          <w:sz w:val="48"/>
          <w:szCs w:val="48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8DC5C" wp14:editId="41FAA0B8">
                <wp:simplePos x="0" y="0"/>
                <wp:positionH relativeFrom="margin">
                  <wp:posOffset>1310</wp:posOffset>
                </wp:positionH>
                <wp:positionV relativeFrom="paragraph">
                  <wp:posOffset>21561</wp:posOffset>
                </wp:positionV>
                <wp:extent cx="3627979" cy="0"/>
                <wp:effectExtent l="0" t="19050" r="2984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97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F2554" id="Conector recto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1.7pt" to="285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" strokecolor="#2e308b [3204]" strokeweight="3pt">
                <w10:wrap anchorx="margin"/>
              </v:line>
            </w:pict>
          </mc:Fallback>
        </mc:AlternateContent>
      </w:r>
    </w:p>
    <w:sdt>
      <w:sdtPr>
        <w:rPr>
          <w:rFonts w:asciiTheme="majorHAnsi" w:hAnsiTheme="majorHAnsi" w:cstheme="majorHAnsi"/>
        </w:rPr>
        <w:id w:val="-1341082056"/>
        <w:docPartObj>
          <w:docPartGallery w:val="Table of Contents"/>
          <w:docPartUnique/>
        </w:docPartObj>
      </w:sdtPr>
      <w:sdtContent>
        <w:p w14:paraId="303296A3" w14:textId="3EACEF0B" w:rsidR="002B5DF4" w:rsidRDefault="00860A46">
          <w:pPr>
            <w:pStyle w:val="TD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 w:rsidRPr="00860A46">
            <w:rPr>
              <w:rFonts w:asciiTheme="majorHAnsi" w:hAnsiTheme="majorHAnsi" w:cstheme="majorHAnsi"/>
              <w:u w:val="single"/>
            </w:rPr>
            <w:fldChar w:fldCharType="begin"/>
          </w:r>
          <w:r w:rsidRPr="00860A46">
            <w:rPr>
              <w:rFonts w:asciiTheme="majorHAnsi" w:hAnsiTheme="majorHAnsi" w:cstheme="majorHAnsi"/>
              <w:u w:val="single"/>
            </w:rPr>
            <w:instrText xml:space="preserve"> TOC \o "1-3" \h \z \u </w:instrText>
          </w:r>
          <w:r w:rsidRPr="00860A46">
            <w:rPr>
              <w:rFonts w:asciiTheme="majorHAnsi" w:hAnsiTheme="majorHAnsi" w:cstheme="majorHAnsi"/>
              <w:u w:val="single"/>
            </w:rPr>
            <w:fldChar w:fldCharType="separate"/>
          </w:r>
          <w:hyperlink w:anchor="_Toc54634650" w:history="1">
            <w:r w:rsidR="002B5DF4" w:rsidRPr="002555A4">
              <w:rPr>
                <w:rStyle w:val="Hipervnculo"/>
                <w:rFonts w:cstheme="majorHAnsi"/>
                <w:noProof/>
              </w:rPr>
              <w:t>1. INTRODUCCIÓN</w:t>
            </w:r>
            <w:r w:rsidR="002B5DF4">
              <w:rPr>
                <w:noProof/>
                <w:webHidden/>
              </w:rPr>
              <w:tab/>
            </w:r>
            <w:r w:rsidR="002B5DF4">
              <w:rPr>
                <w:noProof/>
                <w:webHidden/>
              </w:rPr>
              <w:fldChar w:fldCharType="begin"/>
            </w:r>
            <w:r w:rsidR="002B5DF4">
              <w:rPr>
                <w:noProof/>
                <w:webHidden/>
              </w:rPr>
              <w:instrText xml:space="preserve"> PAGEREF _Toc54634650 \h </w:instrText>
            </w:r>
            <w:r w:rsidR="002B5DF4">
              <w:rPr>
                <w:noProof/>
                <w:webHidden/>
              </w:rPr>
            </w:r>
            <w:r w:rsidR="002B5DF4">
              <w:rPr>
                <w:noProof/>
                <w:webHidden/>
              </w:rPr>
              <w:fldChar w:fldCharType="separate"/>
            </w:r>
            <w:r w:rsidR="002B5DF4">
              <w:rPr>
                <w:noProof/>
                <w:webHidden/>
              </w:rPr>
              <w:t>4</w:t>
            </w:r>
            <w:r w:rsidR="002B5DF4">
              <w:rPr>
                <w:noProof/>
                <w:webHidden/>
              </w:rPr>
              <w:fldChar w:fldCharType="end"/>
            </w:r>
          </w:hyperlink>
        </w:p>
        <w:p w14:paraId="1FC9A8E2" w14:textId="315A9EBC" w:rsidR="002B5DF4" w:rsidRDefault="002B5DF4">
          <w:pPr>
            <w:pStyle w:val="TDC2"/>
            <w:tabs>
              <w:tab w:val="left" w:pos="1320"/>
            </w:tabs>
            <w:rPr>
              <w:rFonts w:asciiTheme="minorHAnsi" w:hAnsiTheme="minorHAnsi" w:cstheme="minorBidi"/>
              <w:b w:val="0"/>
              <w:smallCaps w:val="0"/>
              <w:noProof/>
              <w:sz w:val="22"/>
              <w:szCs w:val="22"/>
              <w:lang w:eastAsia="es-ES"/>
            </w:rPr>
          </w:pPr>
          <w:hyperlink w:anchor="_Toc54634651" w:history="1">
            <w:r w:rsidRPr="002555A4">
              <w:rPr>
                <w:rStyle w:val="Hipervnculo"/>
                <w:bCs/>
                <w:noProof/>
              </w:rPr>
              <w:t>1.1.</w:t>
            </w:r>
            <w:r>
              <w:rPr>
                <w:rFonts w:asciiTheme="minorHAnsi" w:hAnsiTheme="minorHAnsi" w:cstheme="minorBidi"/>
                <w:b w:val="0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2555A4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0AC63" w14:textId="03E9FC81" w:rsidR="002B5DF4" w:rsidRDefault="002B5DF4">
          <w:pPr>
            <w:pStyle w:val="TD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4634652" w:history="1">
            <w:r w:rsidRPr="002555A4">
              <w:rPr>
                <w:rStyle w:val="Hipervnculo"/>
                <w:noProof/>
              </w:rPr>
              <w:t>2. INFORMACIÓN SOBRE EL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13FB" w14:textId="04FE673C" w:rsidR="002B5DF4" w:rsidRDefault="002B5DF4">
          <w:pPr>
            <w:pStyle w:val="TD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4634653" w:history="1">
            <w:r w:rsidRPr="002555A4">
              <w:rPr>
                <w:rStyle w:val="Hipervnculo"/>
                <w:noProof/>
              </w:rPr>
              <w:t>3. DESCRIPCIÓN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38A2" w14:textId="125E3C18" w:rsidR="002B5DF4" w:rsidRDefault="002B5DF4">
          <w:pPr>
            <w:pStyle w:val="TD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4634654" w:history="1">
            <w:r w:rsidRPr="002555A4">
              <w:rPr>
                <w:rStyle w:val="Hipervnculo"/>
                <w:noProof/>
              </w:rPr>
              <w:t>4. NECESIDADES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7E62" w14:textId="49C07F46" w:rsidR="002B5DF4" w:rsidRDefault="002B5DF4">
          <w:pPr>
            <w:pStyle w:val="TD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4634655" w:history="1">
            <w:r w:rsidRPr="002555A4">
              <w:rPr>
                <w:rStyle w:val="Hipervnculo"/>
                <w:noProof/>
              </w:rPr>
              <w:t>5. DESCRIPCIÓN DE LOS SUBSISTEMAS DEL SISTEMA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6625" w14:textId="084F49EF" w:rsidR="002B5DF4" w:rsidRDefault="002B5DF4">
          <w:pPr>
            <w:pStyle w:val="TDC1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54634656" w:history="1">
            <w:r w:rsidRPr="002555A4">
              <w:rPr>
                <w:rStyle w:val="Hipervnculo"/>
                <w:noProof/>
              </w:rPr>
              <w:t>6. CATÁLOGO DE REQUISITOS DEL SISTEMA A DESARROLAR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57E0" w14:textId="786E6CAF" w:rsidR="00860A46" w:rsidRPr="00860A46" w:rsidRDefault="00860A46" w:rsidP="00860A46">
          <w:pPr>
            <w:pStyle w:val="TDC1"/>
            <w:rPr>
              <w:rFonts w:asciiTheme="majorHAnsi" w:hAnsiTheme="majorHAnsi" w:cstheme="majorHAnsi"/>
            </w:rPr>
          </w:pPr>
          <w:r w:rsidRPr="00860A46">
            <w:rPr>
              <w:rFonts w:asciiTheme="majorHAnsi" w:hAnsiTheme="majorHAnsi" w:cstheme="majorHAnsi"/>
              <w:u w:val="single"/>
            </w:rPr>
            <w:fldChar w:fldCharType="end"/>
          </w:r>
        </w:p>
      </w:sdtContent>
    </w:sdt>
    <w:p w14:paraId="1345D84E" w14:textId="77777777" w:rsidR="00860A46" w:rsidRDefault="00860A46" w:rsidP="00860A46">
      <w:pPr>
        <w:pStyle w:val="Ttulo1"/>
        <w:rPr>
          <w:rFonts w:cstheme="majorHAnsi"/>
          <w:b w:val="0"/>
        </w:rPr>
      </w:pPr>
    </w:p>
    <w:p w14:paraId="6F1F08AB" w14:textId="149C7332" w:rsidR="00860A46" w:rsidRDefault="00860A46" w:rsidP="00860A46">
      <w:pPr>
        <w:pStyle w:val="Ttulo1"/>
        <w:rPr>
          <w:rFonts w:cstheme="majorHAnsi"/>
          <w:b w:val="0"/>
        </w:rPr>
      </w:pPr>
    </w:p>
    <w:p w14:paraId="50FC0E5E" w14:textId="70C017BE" w:rsidR="00860A46" w:rsidRDefault="00860A46" w:rsidP="00860A46"/>
    <w:p w14:paraId="145BCDEF" w14:textId="20F811AF" w:rsidR="00860A46" w:rsidRDefault="00860A46" w:rsidP="00860A46"/>
    <w:p w14:paraId="67CB2177" w14:textId="76CFC997" w:rsidR="00860A46" w:rsidRDefault="00860A46" w:rsidP="00860A46"/>
    <w:p w14:paraId="1C758D42" w14:textId="64B8E9ED" w:rsidR="00860A46" w:rsidRDefault="00860A46" w:rsidP="00860A46"/>
    <w:p w14:paraId="24F317D8" w14:textId="1CE67EC8" w:rsidR="00860A46" w:rsidRDefault="00860A46" w:rsidP="00860A46"/>
    <w:p w14:paraId="519A72CE" w14:textId="2D3332DC" w:rsidR="00860A46" w:rsidRDefault="00860A46" w:rsidP="00860A46"/>
    <w:p w14:paraId="2032FC96" w14:textId="5F10D816" w:rsidR="00860A46" w:rsidRDefault="00860A46" w:rsidP="00860A46"/>
    <w:p w14:paraId="243EBCC7" w14:textId="15DCF0A4" w:rsidR="00860A46" w:rsidRDefault="00860A46" w:rsidP="00860A46"/>
    <w:p w14:paraId="58088EF4" w14:textId="5B611C80" w:rsidR="00860A46" w:rsidRDefault="00860A46" w:rsidP="00860A46"/>
    <w:p w14:paraId="378F4FFD" w14:textId="0FFC6F8F" w:rsidR="00860A46" w:rsidRDefault="00860A46" w:rsidP="00860A46"/>
    <w:p w14:paraId="625081D6" w14:textId="4591D41F" w:rsidR="00860A46" w:rsidRDefault="00860A46" w:rsidP="00860A46"/>
    <w:p w14:paraId="068379E3" w14:textId="7CE7BE05" w:rsidR="00860A46" w:rsidRDefault="00860A46" w:rsidP="00860A46"/>
    <w:p w14:paraId="6171CDBC" w14:textId="65EE9251" w:rsidR="00860A46" w:rsidRDefault="00860A46" w:rsidP="00860A46"/>
    <w:p w14:paraId="0C701248" w14:textId="427A1A5D" w:rsidR="00860A46" w:rsidRDefault="00860A46" w:rsidP="00860A46"/>
    <w:p w14:paraId="61524331" w14:textId="2BE88DBD" w:rsidR="00860A46" w:rsidRDefault="00860A46" w:rsidP="00860A46"/>
    <w:p w14:paraId="13924475" w14:textId="6D590A34" w:rsidR="00860A46" w:rsidRDefault="00860A46" w:rsidP="00860A46"/>
    <w:p w14:paraId="0BE95498" w14:textId="115F0DAF" w:rsidR="00860A46" w:rsidRDefault="00860A46" w:rsidP="00860A46"/>
    <w:p w14:paraId="069CAA79" w14:textId="4344AAC4" w:rsidR="00860A46" w:rsidRDefault="00860A46" w:rsidP="00860A46"/>
    <w:p w14:paraId="3C57EDA1" w14:textId="14441DD2" w:rsidR="00860A46" w:rsidRDefault="00860A46" w:rsidP="00860A46"/>
    <w:p w14:paraId="1438BD16" w14:textId="5FBAA685" w:rsidR="00860A46" w:rsidRDefault="00860A46" w:rsidP="00860A46"/>
    <w:p w14:paraId="169318A2" w14:textId="2424A9F0" w:rsidR="00860A46" w:rsidRDefault="00860A46" w:rsidP="00860A46"/>
    <w:p w14:paraId="2D9820AC" w14:textId="402A4113" w:rsidR="00860A46" w:rsidRDefault="00860A46" w:rsidP="00860A46"/>
    <w:p w14:paraId="300F4088" w14:textId="542B77F3" w:rsidR="00860A46" w:rsidRDefault="00860A46" w:rsidP="00860A46"/>
    <w:p w14:paraId="22A57740" w14:textId="40DCA126" w:rsidR="00860A46" w:rsidRDefault="00860A46" w:rsidP="00860A46"/>
    <w:p w14:paraId="6B1F12E8" w14:textId="222541E6" w:rsidR="00860A46" w:rsidRDefault="00860A46" w:rsidP="00860A46"/>
    <w:p w14:paraId="0A5DD286" w14:textId="4C621A79" w:rsidR="00860A46" w:rsidRDefault="00860A46" w:rsidP="00860A46"/>
    <w:p w14:paraId="6A9E6BD8" w14:textId="5A9C4024" w:rsidR="00860A46" w:rsidRDefault="00860A46" w:rsidP="00860A46"/>
    <w:p w14:paraId="37559CE4" w14:textId="6A709B4F" w:rsidR="00860A46" w:rsidRDefault="00860A46" w:rsidP="00860A46"/>
    <w:p w14:paraId="30E3301C" w14:textId="77777777" w:rsidR="00860A46" w:rsidRPr="00860A46" w:rsidRDefault="00860A46" w:rsidP="00860A46"/>
    <w:p w14:paraId="3E48198C" w14:textId="729D0BAE" w:rsidR="00860A46" w:rsidRPr="00860A46" w:rsidRDefault="00860A46" w:rsidP="00860A46">
      <w:pPr>
        <w:pStyle w:val="Ttulo1"/>
        <w:rPr>
          <w:rFonts w:cstheme="majorHAnsi"/>
        </w:rPr>
      </w:pPr>
      <w:bookmarkStart w:id="0" w:name="_Toc54634650"/>
      <w:r w:rsidRPr="00860A46">
        <w:rPr>
          <w:rFonts w:cstheme="majorHAnsi"/>
          <w:b w:val="0"/>
        </w:rPr>
        <w:t>1.</w:t>
      </w:r>
      <w:r w:rsidRPr="00860A46">
        <w:rPr>
          <w:rFonts w:cstheme="majorHAnsi"/>
        </w:rPr>
        <w:t xml:space="preserve"> INTRODUCCIÓN</w:t>
      </w:r>
      <w:bookmarkEnd w:id="0"/>
    </w:p>
    <w:p w14:paraId="5D8BADEA" w14:textId="46CA8A1A" w:rsidR="00860A46" w:rsidRDefault="00860A46">
      <w:pPr>
        <w:rPr>
          <w:rFonts w:asciiTheme="majorHAnsi" w:hAnsiTheme="majorHAnsi" w:cstheme="majorHAnsi"/>
        </w:rPr>
      </w:pPr>
    </w:p>
    <w:p w14:paraId="6320F1B1" w14:textId="1A7697F4" w:rsidR="002B5DF4" w:rsidRPr="002B5DF4" w:rsidRDefault="002B5DF4" w:rsidP="002B5DF4">
      <w:pPr>
        <w:pStyle w:val="Ttulo2"/>
        <w:numPr>
          <w:ilvl w:val="1"/>
          <w:numId w:val="2"/>
        </w:numPr>
        <w:rPr>
          <w:b w:val="0"/>
          <w:bCs/>
          <w:szCs w:val="44"/>
        </w:rPr>
      </w:pPr>
      <w:bookmarkStart w:id="1" w:name="_Toc54634651"/>
      <w:r>
        <w:rPr>
          <w:szCs w:val="44"/>
        </w:rPr>
        <w:t>Alcance del proyecto</w:t>
      </w:r>
      <w:bookmarkEnd w:id="1"/>
    </w:p>
    <w:p w14:paraId="4B376509" w14:textId="137D6B94" w:rsidR="00860A46" w:rsidRDefault="00860A46" w:rsidP="00860A46">
      <w:pPr>
        <w:jc w:val="both"/>
        <w:rPr>
          <w:rFonts w:asciiTheme="majorHAnsi" w:hAnsiTheme="majorHAnsi" w:cstheme="majorHAnsi"/>
        </w:rPr>
      </w:pPr>
    </w:p>
    <w:p w14:paraId="4D94D31F" w14:textId="5A5217EB" w:rsidR="002B5DF4" w:rsidRPr="002B5DF4" w:rsidRDefault="002B5DF4" w:rsidP="002B5DF4">
      <w:pPr>
        <w:pStyle w:val="Ttulo2"/>
        <w:numPr>
          <w:ilvl w:val="1"/>
          <w:numId w:val="2"/>
        </w:numPr>
        <w:rPr>
          <w:b w:val="0"/>
          <w:bCs/>
        </w:rPr>
      </w:pPr>
      <w:r>
        <w:t>Participantes en el proyecto</w:t>
      </w:r>
    </w:p>
    <w:p w14:paraId="5C27DC01" w14:textId="1A6C6EC3" w:rsidR="00860A46" w:rsidRDefault="00860A46">
      <w:pPr>
        <w:rPr>
          <w:rFonts w:asciiTheme="majorHAnsi" w:hAnsiTheme="majorHAnsi" w:cstheme="majorHAnsi"/>
        </w:rPr>
      </w:pPr>
    </w:p>
    <w:p w14:paraId="4CE1E0E4" w14:textId="2061FE61" w:rsidR="002B5DF4" w:rsidRPr="002B5DF4" w:rsidRDefault="002B5DF4" w:rsidP="002B5DF4">
      <w:pPr>
        <w:pStyle w:val="Ttulo3"/>
        <w:numPr>
          <w:ilvl w:val="2"/>
          <w:numId w:val="2"/>
        </w:numPr>
        <w:rPr>
          <w:color w:val="2E308B" w:themeColor="accent1"/>
        </w:rPr>
      </w:pPr>
      <w:r>
        <w:rPr>
          <w:b/>
          <w:bCs/>
          <w:color w:val="2E308B" w:themeColor="accent1"/>
        </w:rPr>
        <w:t>Organizaciones participantes</w:t>
      </w:r>
    </w:p>
    <w:p w14:paraId="377A2F8D" w14:textId="77777777" w:rsidR="002B5DF4" w:rsidRDefault="002B5DF4">
      <w:pPr>
        <w:rPr>
          <w:rFonts w:asciiTheme="majorHAnsi" w:hAnsiTheme="majorHAnsi" w:cstheme="majorHAnsi"/>
        </w:rPr>
      </w:pPr>
    </w:p>
    <w:p w14:paraId="5884D59E" w14:textId="7B1C8EAF" w:rsidR="00860A46" w:rsidRDefault="00860A46" w:rsidP="00860A46">
      <w:pPr>
        <w:pStyle w:val="Ttulo1"/>
      </w:pPr>
      <w:bookmarkStart w:id="2" w:name="_Toc54634652"/>
      <w:r w:rsidRPr="00860A46">
        <w:rPr>
          <w:b w:val="0"/>
          <w:bCs/>
        </w:rPr>
        <w:t xml:space="preserve">2. </w:t>
      </w:r>
      <w:r>
        <w:t>INFORMACIÓN SOBRE EL DOMINIO DEL PROBLEMA</w:t>
      </w:r>
      <w:bookmarkEnd w:id="2"/>
    </w:p>
    <w:p w14:paraId="119AC8BD" w14:textId="7A13A331" w:rsidR="00860A46" w:rsidRPr="00860A46" w:rsidRDefault="00860A46" w:rsidP="00860A46">
      <w:pPr>
        <w:rPr>
          <w:rFonts w:asciiTheme="majorHAnsi" w:hAnsiTheme="majorHAnsi" w:cstheme="majorHAnsi"/>
        </w:rPr>
      </w:pPr>
    </w:p>
    <w:p w14:paraId="547244E9" w14:textId="4A57C88C" w:rsidR="00860A46" w:rsidRDefault="00860A46" w:rsidP="00860A46">
      <w:pPr>
        <w:pStyle w:val="Ttulo1"/>
      </w:pPr>
      <w:bookmarkStart w:id="3" w:name="_Toc54634653"/>
      <w:r>
        <w:rPr>
          <w:b w:val="0"/>
          <w:bCs/>
        </w:rPr>
        <w:t>3</w:t>
      </w:r>
      <w:r w:rsidRPr="00860A46">
        <w:rPr>
          <w:b w:val="0"/>
          <w:bCs/>
        </w:rPr>
        <w:t xml:space="preserve">. </w:t>
      </w:r>
      <w:r>
        <w:t>DESCRIPCIÓN DE LA SITUACIÓN ACTUAL</w:t>
      </w:r>
      <w:bookmarkEnd w:id="3"/>
    </w:p>
    <w:p w14:paraId="5E689944" w14:textId="3ECA70B1" w:rsidR="00860A46" w:rsidRDefault="00860A46" w:rsidP="00860A46">
      <w:pPr>
        <w:rPr>
          <w:rFonts w:asciiTheme="majorHAnsi" w:hAnsiTheme="majorHAnsi" w:cstheme="majorHAnsi"/>
        </w:rPr>
      </w:pPr>
    </w:p>
    <w:p w14:paraId="77520C2A" w14:textId="21A9AD9B" w:rsidR="00860A46" w:rsidRDefault="00860A46" w:rsidP="00860A46">
      <w:pPr>
        <w:rPr>
          <w:rFonts w:asciiTheme="majorHAnsi" w:hAnsiTheme="majorHAnsi" w:cstheme="majorHAnsi"/>
        </w:rPr>
      </w:pPr>
    </w:p>
    <w:p w14:paraId="1645F16E" w14:textId="04D97DE7" w:rsidR="00860A46" w:rsidRDefault="00860A46" w:rsidP="00860A46">
      <w:pPr>
        <w:pStyle w:val="Ttulo1"/>
      </w:pPr>
      <w:bookmarkStart w:id="4" w:name="_Toc54634654"/>
      <w:r>
        <w:rPr>
          <w:b w:val="0"/>
          <w:bCs/>
        </w:rPr>
        <w:t>4</w:t>
      </w:r>
      <w:r w:rsidRPr="00860A46">
        <w:rPr>
          <w:b w:val="0"/>
          <w:bCs/>
        </w:rPr>
        <w:t xml:space="preserve">. </w:t>
      </w:r>
      <w:r>
        <w:t>NECESIDADES DE NEGOCIO</w:t>
      </w:r>
      <w:bookmarkEnd w:id="4"/>
    </w:p>
    <w:p w14:paraId="0575E103" w14:textId="144BCB6D" w:rsidR="00860A46" w:rsidRDefault="00860A46" w:rsidP="00860A46">
      <w:pPr>
        <w:rPr>
          <w:rFonts w:asciiTheme="majorHAnsi" w:hAnsiTheme="majorHAnsi" w:cstheme="majorHAnsi"/>
        </w:rPr>
      </w:pPr>
    </w:p>
    <w:p w14:paraId="3AC7CC7F" w14:textId="1DFCEAF2" w:rsidR="00860A46" w:rsidRDefault="00860A46" w:rsidP="00860A46">
      <w:pPr>
        <w:rPr>
          <w:rFonts w:asciiTheme="majorHAnsi" w:hAnsiTheme="majorHAnsi" w:cstheme="majorHAnsi"/>
        </w:rPr>
      </w:pPr>
    </w:p>
    <w:p w14:paraId="1EA277F0" w14:textId="6CEDEA71" w:rsidR="00860A46" w:rsidRDefault="00860A46" w:rsidP="00860A46">
      <w:pPr>
        <w:pStyle w:val="Ttulo1"/>
      </w:pPr>
      <w:bookmarkStart w:id="5" w:name="_Toc54634655"/>
      <w:r>
        <w:rPr>
          <w:b w:val="0"/>
          <w:bCs/>
        </w:rPr>
        <w:t>5</w:t>
      </w:r>
      <w:r w:rsidRPr="00860A46">
        <w:rPr>
          <w:b w:val="0"/>
          <w:bCs/>
        </w:rPr>
        <w:t xml:space="preserve">. </w:t>
      </w:r>
      <w:r>
        <w:t>DESCRIPCIÓN DE LOS SUBSISTEMAS DEL SISTEMA A DESARROLLAR</w:t>
      </w:r>
      <w:bookmarkEnd w:id="5"/>
    </w:p>
    <w:p w14:paraId="0ACE1258" w14:textId="32287A4E" w:rsidR="00860A46" w:rsidRDefault="00860A46" w:rsidP="00860A46">
      <w:pPr>
        <w:rPr>
          <w:rFonts w:asciiTheme="majorHAnsi" w:hAnsiTheme="majorHAnsi" w:cstheme="majorHAnsi"/>
        </w:rPr>
      </w:pPr>
    </w:p>
    <w:p w14:paraId="5D2ECBBD" w14:textId="607C9017" w:rsidR="002B5DF4" w:rsidRDefault="002B5DF4" w:rsidP="002B5DF4">
      <w:pPr>
        <w:pStyle w:val="Ttulo1"/>
      </w:pPr>
      <w:bookmarkStart w:id="6" w:name="_Toc54634656"/>
      <w:r>
        <w:rPr>
          <w:b w:val="0"/>
          <w:bCs/>
        </w:rPr>
        <w:t>6</w:t>
      </w:r>
      <w:r w:rsidRPr="00860A46">
        <w:rPr>
          <w:b w:val="0"/>
          <w:bCs/>
        </w:rPr>
        <w:t xml:space="preserve">. </w:t>
      </w:r>
      <w:r>
        <w:t>CATÁLOGO DE REQUISITOS DEL SISTEMA A DESARROLAR</w:t>
      </w:r>
      <w:bookmarkEnd w:id="6"/>
    </w:p>
    <w:p w14:paraId="43D415A9" w14:textId="1FD06631" w:rsidR="002B5DF4" w:rsidRDefault="002B5DF4" w:rsidP="00860A46">
      <w:pPr>
        <w:rPr>
          <w:rFonts w:asciiTheme="majorHAnsi" w:hAnsiTheme="majorHAnsi" w:cstheme="majorHAnsi"/>
        </w:rPr>
      </w:pPr>
    </w:p>
    <w:p w14:paraId="5069D339" w14:textId="77777777" w:rsidR="002B5DF4" w:rsidRPr="00860A46" w:rsidRDefault="002B5DF4" w:rsidP="00860A46">
      <w:pPr>
        <w:rPr>
          <w:rFonts w:asciiTheme="majorHAnsi" w:hAnsiTheme="majorHAnsi" w:cstheme="majorHAnsi"/>
        </w:rPr>
      </w:pPr>
    </w:p>
    <w:sectPr w:rsidR="002B5DF4" w:rsidRPr="00860A46" w:rsidSect="00861677"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720" w:right="1282" w:bottom="720" w:left="1282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E4D37" w14:textId="77777777" w:rsidR="000B56AF" w:rsidRDefault="000B56AF" w:rsidP="009849F5">
      <w:r>
        <w:separator/>
      </w:r>
    </w:p>
  </w:endnote>
  <w:endnote w:type="continuationSeparator" w:id="0">
    <w:p w14:paraId="55D03A17" w14:textId="77777777" w:rsidR="000B56AF" w:rsidRDefault="000B56AF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3614985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DAE3F8F" w14:textId="77777777" w:rsidR="009849F5" w:rsidRDefault="009849F5" w:rsidP="00857BD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p w14:paraId="50C93B02" w14:textId="77777777" w:rsidR="009849F5" w:rsidRDefault="009849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2600288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A244BD" w14:textId="77777777" w:rsidR="009849F5" w:rsidRDefault="009849F5" w:rsidP="00857BD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5C73AE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1133EA65" w14:textId="77777777" w:rsidR="009849F5" w:rsidRDefault="009849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CEAF2" w14:textId="77777777" w:rsidR="009849F5" w:rsidRDefault="009849F5" w:rsidP="00857BD4">
    <w:pPr>
      <w:pStyle w:val="Piedepgina"/>
      <w:framePr w:wrap="none" w:vAnchor="text" w:hAnchor="margin" w:xAlign="center" w:y="1"/>
      <w:rPr>
        <w:rStyle w:val="Nmerodepgina"/>
      </w:rPr>
    </w:pPr>
  </w:p>
  <w:p w14:paraId="706DF8DD" w14:textId="77777777" w:rsidR="009849F5" w:rsidRPr="009849F5" w:rsidRDefault="009849F5" w:rsidP="009849F5">
    <w:pPr>
      <w:pStyle w:val="Piedepgina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E6AAD" w14:textId="77777777" w:rsidR="000B56AF" w:rsidRDefault="000B56AF" w:rsidP="009849F5">
      <w:r>
        <w:separator/>
      </w:r>
    </w:p>
  </w:footnote>
  <w:footnote w:type="continuationSeparator" w:id="0">
    <w:p w14:paraId="7F815460" w14:textId="77777777" w:rsidR="000B56AF" w:rsidRDefault="000B56AF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69A81" w14:textId="3BE241A3" w:rsidR="009849F5" w:rsidRDefault="001B7038">
    <w:pPr>
      <w:pStyle w:val="Encabezado"/>
    </w:pPr>
    <w:r>
      <w:rPr>
        <w:lang w:bidi="es-ES"/>
      </w:rPr>
      <w:t>CLÍNICA LÓPEZ MUMPAO</w:t>
    </w:r>
    <w:r w:rsidR="009849F5" w:rsidRPr="009849F5">
      <w:rPr>
        <w:lang w:bidi="es-ES"/>
      </w:rPr>
      <w:t xml:space="preserve">       </w:t>
    </w:r>
    <w:r w:rsidR="009849F5" w:rsidRPr="009C0209">
      <w:rPr>
        <w:noProof/>
        <w:lang w:bidi="es-ES"/>
      </w:rPr>
      <mc:AlternateContent>
        <mc:Choice Requires="wps">
          <w:drawing>
            <wp:inline distT="0" distB="0" distL="0" distR="0" wp14:anchorId="1BA9D02D" wp14:editId="5CA416A7">
              <wp:extent cx="4320000" cy="77273"/>
              <wp:effectExtent l="0" t="0" r="4445" b="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0000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127AEC20" id="Rectángulo 5" o:spid="_x0000_s1026" alt="&quot;&quot;" style="width:340.15pt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" fillcolor="#2e308b [3204]" stroked="f" strokeweight="2pt">
              <v:fill color2="#27a3da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0295"/>
    <w:multiLevelType w:val="multilevel"/>
    <w:tmpl w:val="82EC0D7E"/>
    <w:lvl w:ilvl="0">
      <w:start w:val="1"/>
      <w:numFmt w:val="decimal"/>
      <w:lvlText w:val="%1.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3A911CE1"/>
    <w:multiLevelType w:val="hybridMultilevel"/>
    <w:tmpl w:val="4EF80E34"/>
    <w:lvl w:ilvl="0" w:tplc="2D265FC2">
      <w:start w:val="1"/>
      <w:numFmt w:val="decimal"/>
      <w:pStyle w:val="TDC3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38"/>
    <w:rsid w:val="00021DF1"/>
    <w:rsid w:val="00066176"/>
    <w:rsid w:val="000B1531"/>
    <w:rsid w:val="000B319D"/>
    <w:rsid w:val="000B56AF"/>
    <w:rsid w:val="000E7B54"/>
    <w:rsid w:val="001B7038"/>
    <w:rsid w:val="002B5DF4"/>
    <w:rsid w:val="002E4FCD"/>
    <w:rsid w:val="00347F94"/>
    <w:rsid w:val="00361302"/>
    <w:rsid w:val="00363578"/>
    <w:rsid w:val="003D2740"/>
    <w:rsid w:val="0046013B"/>
    <w:rsid w:val="004F373C"/>
    <w:rsid w:val="00514E53"/>
    <w:rsid w:val="005469DC"/>
    <w:rsid w:val="005805C7"/>
    <w:rsid w:val="005C73AE"/>
    <w:rsid w:val="0061499A"/>
    <w:rsid w:val="00631C44"/>
    <w:rsid w:val="00672E24"/>
    <w:rsid w:val="006C60E6"/>
    <w:rsid w:val="007117E5"/>
    <w:rsid w:val="007F06A8"/>
    <w:rsid w:val="00860A46"/>
    <w:rsid w:val="00861677"/>
    <w:rsid w:val="008A593E"/>
    <w:rsid w:val="00904AF8"/>
    <w:rsid w:val="00952F7D"/>
    <w:rsid w:val="009849F5"/>
    <w:rsid w:val="009C0209"/>
    <w:rsid w:val="009C5B2C"/>
    <w:rsid w:val="00AA34BA"/>
    <w:rsid w:val="00AC14ED"/>
    <w:rsid w:val="00B00B42"/>
    <w:rsid w:val="00B24E38"/>
    <w:rsid w:val="00B44DA6"/>
    <w:rsid w:val="00C542D8"/>
    <w:rsid w:val="00CB5537"/>
    <w:rsid w:val="00CE1C81"/>
    <w:rsid w:val="00CE4B1C"/>
    <w:rsid w:val="00D65FEC"/>
    <w:rsid w:val="00E01C71"/>
    <w:rsid w:val="00E70B9C"/>
    <w:rsid w:val="00EB4D90"/>
    <w:rsid w:val="00F41FD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6C0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21DF1"/>
    <w:rPr>
      <w:sz w:val="28"/>
    </w:rPr>
  </w:style>
  <w:style w:type="paragraph" w:styleId="Ttulo1">
    <w:name w:val="heading 1"/>
    <w:basedOn w:val="Normal"/>
    <w:next w:val="Normal"/>
    <w:link w:val="Ttulo1Car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2B5DF4"/>
    <w:pPr>
      <w:keepNext/>
      <w:keepLines/>
      <w:outlineLvl w:val="1"/>
    </w:pPr>
    <w:rPr>
      <w:rFonts w:asciiTheme="majorHAnsi" w:eastAsiaTheme="majorEastAsia" w:hAnsiTheme="majorHAnsi" w:cstheme="majorBidi"/>
      <w:b/>
      <w:color w:val="2E308B" w:themeColor="accent1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Ttulo4">
    <w:name w:val="heading 4"/>
    <w:basedOn w:val="Normal"/>
    <w:next w:val="Normal"/>
    <w:link w:val="Ttulo4Car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Ttulo5">
    <w:name w:val="heading 5"/>
    <w:basedOn w:val="Normal"/>
    <w:next w:val="Normal"/>
    <w:link w:val="Ttulo5Car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Delimitadorgrfico">
    <w:name w:val="Delimitador gráfico"/>
    <w:basedOn w:val="Normal"/>
    <w:uiPriority w:val="8"/>
    <w:qFormat/>
    <w:rsid w:val="003D2740"/>
    <w:rPr>
      <w:noProof/>
      <w:sz w:val="10"/>
    </w:rPr>
  </w:style>
  <w:style w:type="table" w:styleId="Tablaconcuadrcula">
    <w:name w:val="Table Grid"/>
    <w:basedOn w:val="Tablanormal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61499A"/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B5DF4"/>
    <w:rPr>
      <w:rFonts w:asciiTheme="majorHAnsi" w:eastAsiaTheme="majorEastAsia" w:hAnsiTheme="majorHAnsi" w:cstheme="majorBidi"/>
      <w:b/>
      <w:color w:val="2E308B" w:themeColor="accent1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Encabezado">
    <w:name w:val="header"/>
    <w:basedOn w:val="Normal"/>
    <w:link w:val="EncabezadoCar"/>
    <w:uiPriority w:val="99"/>
    <w:semiHidden/>
    <w:rsid w:val="009849F5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499A"/>
    <w:rPr>
      <w:b/>
      <w:color w:val="2E308B" w:themeColor="accent1"/>
      <w:sz w:val="20"/>
    </w:rPr>
  </w:style>
  <w:style w:type="paragraph" w:styleId="Piedepgina">
    <w:name w:val="footer"/>
    <w:basedOn w:val="Normal"/>
    <w:link w:val="PiedepginaCar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1499A"/>
    <w:rPr>
      <w:color w:val="27A3DA" w:themeColor="accent2"/>
      <w:sz w:val="20"/>
    </w:rPr>
  </w:style>
  <w:style w:type="character" w:styleId="Nmerodepgina">
    <w:name w:val="page number"/>
    <w:basedOn w:val="Fuentedeprrafopredeter"/>
    <w:uiPriority w:val="99"/>
    <w:semiHidden/>
    <w:rsid w:val="009849F5"/>
  </w:style>
  <w:style w:type="character" w:customStyle="1" w:styleId="Ttulo4Car">
    <w:name w:val="Título 4 Car"/>
    <w:basedOn w:val="Fuentedeprrafopredeter"/>
    <w:link w:val="Ttulo4"/>
    <w:uiPriority w:val="3"/>
    <w:rsid w:val="0061499A"/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Cita">
    <w:name w:val="Quote"/>
    <w:basedOn w:val="Normal"/>
    <w:next w:val="Normal"/>
    <w:link w:val="CitaCar"/>
    <w:uiPriority w:val="6"/>
    <w:qFormat/>
    <w:rsid w:val="00B00B42"/>
    <w:rPr>
      <w:b/>
      <w:iCs/>
      <w:color w:val="2E308B" w:themeColor="accent1"/>
      <w:sz w:val="96"/>
    </w:rPr>
  </w:style>
  <w:style w:type="character" w:customStyle="1" w:styleId="CitaCar">
    <w:name w:val="Cita Car"/>
    <w:basedOn w:val="Fuentedeprrafopredeter"/>
    <w:link w:val="Cita"/>
    <w:uiPriority w:val="6"/>
    <w:rsid w:val="0061499A"/>
    <w:rPr>
      <w:b/>
      <w:iCs/>
      <w:color w:val="2E308B" w:themeColor="accent1"/>
      <w:sz w:val="96"/>
    </w:rPr>
  </w:style>
  <w:style w:type="character" w:customStyle="1" w:styleId="Ttulo5Car">
    <w:name w:val="Título 5 Car"/>
    <w:basedOn w:val="Fuentedeprrafopredeter"/>
    <w:link w:val="Ttulo5"/>
    <w:uiPriority w:val="4"/>
    <w:rsid w:val="0061499A"/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styleId="Textodelmarcadordeposicin">
    <w:name w:val="Placeholder Text"/>
    <w:basedOn w:val="Fuentedeprrafopredeter"/>
    <w:uiPriority w:val="99"/>
    <w:semiHidden/>
    <w:rsid w:val="00672E24"/>
    <w:rPr>
      <w:color w:val="808080"/>
    </w:rPr>
  </w:style>
  <w:style w:type="paragraph" w:customStyle="1" w:styleId="Encabezadocondescripcin1">
    <w:name w:val="Encabezado con descripción 1"/>
    <w:basedOn w:val="Normal"/>
    <w:uiPriority w:val="7"/>
    <w:qFormat/>
    <w:rsid w:val="00021DF1"/>
    <w:rPr>
      <w:b/>
      <w:color w:val="2E308B" w:themeColor="accent1"/>
    </w:rPr>
  </w:style>
  <w:style w:type="paragraph" w:customStyle="1" w:styleId="Encabezadocondescripcin2">
    <w:name w:val="Encabezado con descripción 2"/>
    <w:basedOn w:val="Normal"/>
    <w:uiPriority w:val="7"/>
    <w:qFormat/>
    <w:rsid w:val="00021DF1"/>
    <w:rPr>
      <w:b/>
      <w:color w:val="27A3DA" w:themeColor="accent2"/>
    </w:rPr>
  </w:style>
  <w:style w:type="character" w:styleId="Hipervnculo">
    <w:name w:val="Hyperlink"/>
    <w:basedOn w:val="Fuentedeprrafopredeter"/>
    <w:uiPriority w:val="99"/>
    <w:unhideWhenUsed/>
    <w:rsid w:val="00860A46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0A46"/>
    <w:pPr>
      <w:tabs>
        <w:tab w:val="right" w:leader="dot" w:pos="8494"/>
      </w:tabs>
      <w:spacing w:before="120" w:after="120" w:line="360" w:lineRule="auto"/>
    </w:pPr>
    <w:rPr>
      <w:rFonts w:ascii="Arial" w:eastAsiaTheme="minorEastAsia" w:hAnsi="Arial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60A46"/>
    <w:pPr>
      <w:tabs>
        <w:tab w:val="right" w:leader="dot" w:pos="8494"/>
      </w:tabs>
      <w:spacing w:line="360" w:lineRule="auto"/>
      <w:ind w:left="720"/>
    </w:pPr>
    <w:rPr>
      <w:rFonts w:ascii="Arial" w:eastAsiaTheme="minorEastAsia" w:hAnsi="Arial" w:cstheme="minorHAnsi"/>
      <w:b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60A46"/>
    <w:pPr>
      <w:numPr>
        <w:numId w:val="1"/>
      </w:numPr>
      <w:spacing w:line="360" w:lineRule="auto"/>
      <w:ind w:left="1077" w:hanging="357"/>
    </w:pPr>
    <w:rPr>
      <w:rFonts w:ascii="Arial" w:eastAsiaTheme="minorEastAsia" w:hAnsi="Arial" w:cs="Arial"/>
      <w:b/>
      <w:iCs/>
      <w:smallCaps/>
      <w:noProof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s\AppData\Roaming\Microsoft\Templates\Informe%20empresarial%20moderno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18AFFDF-5A1E-4E7D-A8A4-1BC68776A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moderno.dotx</Template>
  <TotalTime>0</TotalTime>
  <Pages>4</Pages>
  <Words>212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2020-10-26T18:01:00Z</dcterms:created>
  <dcterms:modified xsi:type="dcterms:W3CDTF">2020-10-26T19:00:00Z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